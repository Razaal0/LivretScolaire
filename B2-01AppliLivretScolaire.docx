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8A" w:rsidRPr="006C4F88" w:rsidRDefault="006C4F88" w:rsidP="006C4F88">
      <w:pPr>
        <w:rPr>
          <w:b/>
        </w:rPr>
      </w:pPr>
      <w:r w:rsidRPr="006C4F88">
        <w:rPr>
          <w:b/>
        </w:rPr>
        <w:t>OBJECTIF :</w:t>
      </w:r>
    </w:p>
    <w:p w:rsidR="006C4F88" w:rsidRDefault="00E65070" w:rsidP="006C4F88">
      <w:r>
        <w:t>Créer une application permettant l'édition du livret scolaire de fin de 2</w:t>
      </w:r>
      <w:r w:rsidRPr="00E65070">
        <w:rPr>
          <w:vertAlign w:val="superscript"/>
        </w:rPr>
        <w:t>e</w:t>
      </w:r>
      <w:r>
        <w:t xml:space="preserve"> année des BTS pour le jury final</w:t>
      </w:r>
    </w:p>
    <w:p w:rsidR="00E65070" w:rsidRDefault="00E65070" w:rsidP="006C4F88"/>
    <w:p w:rsidR="00E65070" w:rsidRDefault="00E65070" w:rsidP="006C4F88"/>
    <w:p w:rsidR="007E77B0" w:rsidRDefault="007E77B0" w:rsidP="007E77B0">
      <w:pPr>
        <w:pStyle w:val="Titre1"/>
      </w:pPr>
      <w:r>
        <w:t xml:space="preserve">Le besoin </w:t>
      </w:r>
    </w:p>
    <w:p w:rsidR="007E77B0" w:rsidRDefault="007E77B0" w:rsidP="007E77B0"/>
    <w:p w:rsidR="007E77B0" w:rsidRPr="007E77B0" w:rsidRDefault="007E77B0" w:rsidP="007E77B0"/>
    <w:p w:rsidR="00E65070" w:rsidRDefault="00E65070" w:rsidP="006C4F88">
      <w:r>
        <w:t xml:space="preserve">A chaque session d'examen, l'équipe pédagogique doit compléter </w:t>
      </w:r>
      <w:r w:rsidR="00D51970">
        <w:t>un document pour chaque étudiant, avec ses moyennes des 1ere et 2eme année.</w:t>
      </w:r>
    </w:p>
    <w:p w:rsidR="00D51970" w:rsidRDefault="00D51970" w:rsidP="006C4F88"/>
    <w:p w:rsidR="00D51970" w:rsidRDefault="00D51970" w:rsidP="006C4F88">
      <w:r>
        <w:t>Ce document sert à générer un graphique permettant de situer les notes de l'étudiant par rapport à la moyenne de la classe.</w:t>
      </w:r>
    </w:p>
    <w:p w:rsidR="006F1BF3" w:rsidRDefault="006F1BF3" w:rsidP="006C4F88">
      <w:r>
        <w:t>Seule la moyenne de la 2</w:t>
      </w:r>
      <w:r w:rsidRPr="006F1BF3">
        <w:rPr>
          <w:vertAlign w:val="superscript"/>
        </w:rPr>
        <w:t>ème</w:t>
      </w:r>
      <w:r>
        <w:t xml:space="preserve"> année est prise en compte sur le graphique.</w:t>
      </w:r>
    </w:p>
    <w:p w:rsidR="00D51970" w:rsidRDefault="00D51970" w:rsidP="006C4F88"/>
    <w:p w:rsidR="00662A8A" w:rsidRDefault="006F1BF3" w:rsidP="006C4F88">
      <w:r>
        <w:t>Particularité</w:t>
      </w:r>
      <w:r w:rsidR="00662A8A">
        <w:t xml:space="preserve"> p</w:t>
      </w:r>
      <w:r>
        <w:t>our les BTS SIO, la moyenne de la classe est rapportée à 10, ce qui nécessite de calculer la moyenne de l'étudiant</w:t>
      </w:r>
      <w:r w:rsidR="00662A8A">
        <w:t xml:space="preserve"> par la formule :</w:t>
      </w:r>
    </w:p>
    <w:p w:rsidR="00662A8A" w:rsidRDefault="00662A8A" w:rsidP="006C4F88"/>
    <w:p w:rsidR="00662A8A" w:rsidRDefault="00662A8A" w:rsidP="0066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Moyenne 2eme année étudiant *10 / moyenne de 2</w:t>
      </w:r>
      <w:r w:rsidRPr="00662A8A">
        <w:rPr>
          <w:vertAlign w:val="superscript"/>
        </w:rPr>
        <w:t>ème</w:t>
      </w:r>
      <w:r>
        <w:t xml:space="preserve"> année de la classe</w:t>
      </w:r>
    </w:p>
    <w:p w:rsidR="00662A8A" w:rsidRDefault="00662A8A" w:rsidP="006C4F88"/>
    <w:p w:rsidR="00662A8A" w:rsidRDefault="00662A8A" w:rsidP="006C4F88"/>
    <w:p w:rsidR="00D51970" w:rsidRPr="00662A8A" w:rsidRDefault="006F1BF3" w:rsidP="006C4F88">
      <w:r>
        <w:rPr>
          <w:noProof/>
        </w:rPr>
        <w:drawing>
          <wp:inline distT="0" distB="0" distL="0" distR="0" wp14:anchorId="598D3E87" wp14:editId="1AA49BA2">
            <wp:extent cx="5760720" cy="4322071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3" w:rsidRDefault="00662A8A" w:rsidP="006C4F88">
      <w:r>
        <w:t>Fig. 1 Recto livret scolaire</w:t>
      </w:r>
    </w:p>
    <w:p w:rsidR="00662A8A" w:rsidRDefault="00662A8A" w:rsidP="006C4F88"/>
    <w:p w:rsidR="00662A8A" w:rsidRDefault="00662A8A">
      <w:pPr>
        <w:ind w:left="720"/>
        <w:contextualSpacing w:val="0"/>
        <w:jc w:val="left"/>
      </w:pPr>
      <w:r>
        <w:br w:type="page"/>
      </w:r>
    </w:p>
    <w:p w:rsidR="00662A8A" w:rsidRDefault="00662A8A" w:rsidP="006C4F88">
      <w:r>
        <w:lastRenderedPageBreak/>
        <w:t>Le recto du livret collecte les notes et appréciations</w:t>
      </w:r>
    </w:p>
    <w:p w:rsidR="00662A8A" w:rsidRDefault="00662A8A" w:rsidP="006C4F88">
      <w:r>
        <w:rPr>
          <w:noProof/>
        </w:rPr>
        <w:drawing>
          <wp:inline distT="0" distB="0" distL="0" distR="0" wp14:anchorId="4310651E" wp14:editId="1F193ECD">
            <wp:extent cx="5760720" cy="439801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8A" w:rsidRDefault="00662A8A" w:rsidP="006C4F88">
      <w:r>
        <w:t>Fig. 2 Recto d'un livret scolaire BTS SIO</w:t>
      </w:r>
    </w:p>
    <w:p w:rsidR="00662A8A" w:rsidRDefault="00662A8A" w:rsidP="006C4F88"/>
    <w:p w:rsidR="00140F8E" w:rsidRDefault="00140F8E" w:rsidP="006C4F88"/>
    <w:p w:rsidR="00140F8E" w:rsidRDefault="00140F8E" w:rsidP="006C4F88">
      <w:r>
        <w:t>Pour les autres spécialités, la moyenne de la classe</w:t>
      </w:r>
      <w:r w:rsidR="00F7266D">
        <w:t xml:space="preserve"> et celle de l'étudiant sont représentées à leur valeur initiale. </w:t>
      </w:r>
    </w:p>
    <w:p w:rsidR="00F7266D" w:rsidRDefault="00F7266D" w:rsidP="006C4F88"/>
    <w:p w:rsidR="00F7266D" w:rsidRDefault="00F7266D" w:rsidP="006C4F88"/>
    <w:p w:rsidR="00FB2B28" w:rsidRDefault="00FB2B28">
      <w:pPr>
        <w:ind w:left="720"/>
        <w:contextualSpacing w:val="0"/>
        <w:jc w:val="left"/>
      </w:pPr>
      <w:r>
        <w:br w:type="page"/>
      </w:r>
    </w:p>
    <w:p w:rsidR="00F7266D" w:rsidRDefault="00FB2B28" w:rsidP="006C4F88">
      <w:r>
        <w:t>L'analyse des données a permis d'aboutir au modèle de classe ci-après :</w:t>
      </w:r>
    </w:p>
    <w:p w:rsidR="00FB2B28" w:rsidRDefault="00FB2B28" w:rsidP="006C4F88"/>
    <w:p w:rsidR="00FB2B28" w:rsidRDefault="00FB2B28" w:rsidP="006C4F88">
      <w:r>
        <w:rPr>
          <w:noProof/>
        </w:rPr>
        <w:drawing>
          <wp:inline distT="0" distB="0" distL="0" distR="0" wp14:anchorId="6AD53108" wp14:editId="5CB2EE14">
            <wp:extent cx="5760720" cy="409730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28" w:rsidRDefault="00FB2B28" w:rsidP="006C4F88">
      <w:r>
        <w:t>Fig3. Modèle de classe du livret scolaire</w:t>
      </w:r>
    </w:p>
    <w:p w:rsidR="00FB2B28" w:rsidRDefault="00FB2B28" w:rsidP="006C4F88"/>
    <w:p w:rsidR="00FB2B28" w:rsidRDefault="00FB2B28" w:rsidP="006C4F88"/>
    <w:p w:rsidR="00FB2B28" w:rsidRDefault="00FB2B28" w:rsidP="006C4F88"/>
    <w:p w:rsidR="00FB2B28" w:rsidRDefault="00FB2B28" w:rsidP="006C4F88"/>
    <w:p w:rsidR="00FB2B28" w:rsidRDefault="00FB2B28" w:rsidP="006C4F88"/>
    <w:p w:rsidR="00FB2B28" w:rsidRDefault="00FB2B28" w:rsidP="006C4F88"/>
    <w:p w:rsidR="00FB2B28" w:rsidRDefault="00FB2B28" w:rsidP="006C4F88">
      <w:r>
        <w:t>Une application a été initiée par Catia lors de son stage de première année.</w:t>
      </w:r>
    </w:p>
    <w:p w:rsidR="00FB2B28" w:rsidRDefault="00FB2B28" w:rsidP="006C4F88"/>
    <w:p w:rsidR="00FB2B28" w:rsidRDefault="00FB2B28" w:rsidP="006C4F88">
      <w:r>
        <w:t xml:space="preserve">Le code est disponible sur github : </w:t>
      </w:r>
      <w:hyperlink r:id="rId11" w:history="1">
        <w:r w:rsidRPr="00534E83">
          <w:rPr>
            <w:rStyle w:val="Lienhypertexte"/>
          </w:rPr>
          <w:t>https://github.com/Razaal0/LivretScolaire</w:t>
        </w:r>
      </w:hyperlink>
      <w:r>
        <w:t>.</w:t>
      </w:r>
    </w:p>
    <w:p w:rsidR="00FB2B28" w:rsidRDefault="00FB2B28" w:rsidP="006C4F88"/>
    <w:p w:rsidR="00FB2B28" w:rsidRDefault="00FB2B28" w:rsidP="006C4F88">
      <w:r>
        <w:t>L'objectif est d'achever cette application, jusqu'à la génération du graphique au format pdf…</w:t>
      </w:r>
    </w:p>
    <w:p w:rsidR="00FB2B28" w:rsidRDefault="00FB2B28" w:rsidP="006C4F88">
      <w:r>
        <w:t>Les fonctionnalités à développer seront réparties entre les différents groupes et des daily scrum devront être organisés pour suivre l'</w:t>
      </w:r>
      <w:r w:rsidR="005B66BB">
        <w:t>évolution de l'avancement du développement</w:t>
      </w:r>
    </w:p>
    <w:p w:rsidR="00FB2B28" w:rsidRDefault="00FB2B28" w:rsidP="006C4F88"/>
    <w:p w:rsidR="00FB2B28" w:rsidRDefault="00FB2B28" w:rsidP="006C4F88">
      <w:bookmarkStart w:id="0" w:name="_GoBack"/>
      <w:bookmarkEnd w:id="0"/>
    </w:p>
    <w:sectPr w:rsidR="00FB2B28" w:rsidSect="00F66A32">
      <w:headerReference w:type="default" r:id="rId12"/>
      <w:footerReference w:type="default" r:id="rId13"/>
      <w:pgSz w:w="11906" w:h="16838"/>
      <w:pgMar w:top="1677" w:right="1417" w:bottom="1417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74" w:rsidRDefault="00E77774" w:rsidP="00F66A32">
      <w:r>
        <w:separator/>
      </w:r>
    </w:p>
  </w:endnote>
  <w:endnote w:type="continuationSeparator" w:id="0">
    <w:p w:rsidR="00E77774" w:rsidRDefault="00E77774" w:rsidP="00F6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267901"/>
      <w:docPartObj>
        <w:docPartGallery w:val="Page Numbers (Bottom of Page)"/>
        <w:docPartUnique/>
      </w:docPartObj>
    </w:sdtPr>
    <w:sdtEndPr/>
    <w:sdtContent>
      <w:p w:rsidR="00E718E6" w:rsidRDefault="00E77774" w:rsidP="00E718E6">
        <w:pPr>
          <w:pStyle w:val="Pieddepage"/>
        </w:pPr>
        <w:r>
          <w:fldChar w:fldCharType="begin"/>
        </w:r>
        <w:r>
          <w:instrText xml:space="preserve"> FILENAME  \* Lower  \* MERGEFORMAT </w:instrText>
        </w:r>
        <w:r>
          <w:fldChar w:fldCharType="separate"/>
        </w:r>
        <w:r w:rsidR="00A56D16">
          <w:rPr>
            <w:noProof/>
          </w:rPr>
          <w:t>document7</w:t>
        </w:r>
        <w:r>
          <w:rPr>
            <w:noProof/>
          </w:rPr>
          <w:fldChar w:fldCharType="end"/>
        </w:r>
        <w:r w:rsidR="00E718E6">
          <w:t xml:space="preserve"> </w:t>
        </w:r>
        <w:r w:rsidR="00E718E6">
          <w:tab/>
        </w:r>
        <w:r w:rsidR="00E718E6">
          <w:tab/>
        </w:r>
        <w:r w:rsidR="00E718E6">
          <w:fldChar w:fldCharType="begin"/>
        </w:r>
        <w:r w:rsidR="00E718E6">
          <w:instrText>PAGE   \* MERGEFORMAT</w:instrText>
        </w:r>
        <w:r w:rsidR="00E718E6">
          <w:fldChar w:fldCharType="separate"/>
        </w:r>
        <w:r>
          <w:rPr>
            <w:noProof/>
          </w:rPr>
          <w:t>1</w:t>
        </w:r>
        <w:r w:rsidR="00E718E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74" w:rsidRDefault="00E77774" w:rsidP="00F66A32">
      <w:r>
        <w:separator/>
      </w:r>
    </w:p>
  </w:footnote>
  <w:footnote w:type="continuationSeparator" w:id="0">
    <w:p w:rsidR="00E77774" w:rsidRDefault="00E77774" w:rsidP="00F6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8E6" w:rsidRDefault="00F7266D" w:rsidP="00E718E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4EA528" wp14:editId="0422AB07">
              <wp:simplePos x="0" y="0"/>
              <wp:positionH relativeFrom="column">
                <wp:posOffset>4990465</wp:posOffset>
              </wp:positionH>
              <wp:positionV relativeFrom="paragraph">
                <wp:posOffset>-281305</wp:posOffset>
              </wp:positionV>
              <wp:extent cx="1052195" cy="541020"/>
              <wp:effectExtent l="38100" t="38100" r="109855" b="106680"/>
              <wp:wrapTopAndBottom/>
              <wp:docPr id="15" name="Rectangle à coins arrondi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2195" cy="54102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cmpd="thinThick">
                        <a:solidFill>
                          <a:schemeClr val="accent4">
                            <a:lumMod val="75000"/>
                          </a:schemeClr>
                        </a:solidFill>
                        <a:rou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Default="00E718E6" w:rsidP="00E718E6">
                          <w:pPr>
                            <w:rPr>
                              <w:rFonts w:ascii="Arial Black" w:hAnsi="Arial Black"/>
                              <w:color w:val="7030A0"/>
                            </w:rPr>
                          </w:pPr>
                          <w:r w:rsidRPr="0089167E">
                            <w:rPr>
                              <w:rFonts w:ascii="Arial Black" w:hAnsi="Arial Black"/>
                              <w:color w:val="7030A0"/>
                            </w:rPr>
                            <w:t>B</w:t>
                          </w:r>
                          <w:r>
                            <w:rPr>
                              <w:rFonts w:ascii="Arial Black" w:hAnsi="Arial Black"/>
                              <w:color w:val="7030A0"/>
                            </w:rPr>
                            <w:t>2</w:t>
                          </w:r>
                          <w:r w:rsidR="00A56D16">
                            <w:rPr>
                              <w:rFonts w:ascii="Arial Black" w:hAnsi="Arial Black"/>
                              <w:color w:val="7030A0"/>
                            </w:rPr>
                            <w:t xml:space="preserve"> Livret</w:t>
                          </w:r>
                        </w:p>
                        <w:p w:rsidR="00F7266D" w:rsidRPr="0089167E" w:rsidRDefault="00F7266D" w:rsidP="00F7266D">
                          <w:pPr>
                            <w:jc w:val="center"/>
                            <w:rPr>
                              <w:rFonts w:ascii="Arial Black" w:hAnsi="Arial Black"/>
                              <w:color w:val="7030A0"/>
                            </w:rPr>
                          </w:pPr>
                          <w:r>
                            <w:rPr>
                              <w:rFonts w:ascii="Arial Black" w:hAnsi="Arial Black"/>
                              <w:color w:val="7030A0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ectangle à coins arrondis 3" o:spid="_x0000_s1026" style="position:absolute;left:0;text-align:left;margin-left:392.95pt;margin-top:-22.15pt;width:82.8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" fillcolor="#f2f2f2 [3052]" strokecolor="#5f497a [2407]" strokeweight="2pt">
              <v:stroke linestyle="thinThick"/>
              <v:shadow on="t" color="black" opacity="26214f" origin="-.5,-.5" offset=".74836mm,.74836mm"/>
              <v:path arrowok="t"/>
              <v:textbox>
                <w:txbxContent>
                  <w:p w:rsidR="00E718E6" w:rsidRDefault="00E718E6" w:rsidP="00E718E6">
                    <w:pPr>
                      <w:rPr>
                        <w:rFonts w:ascii="Arial Black" w:hAnsi="Arial Black"/>
                        <w:color w:val="7030A0"/>
                      </w:rPr>
                    </w:pPr>
                    <w:r w:rsidRPr="0089167E">
                      <w:rPr>
                        <w:rFonts w:ascii="Arial Black" w:hAnsi="Arial Black"/>
                        <w:color w:val="7030A0"/>
                      </w:rPr>
                      <w:t>B</w:t>
                    </w:r>
                    <w:r>
                      <w:rPr>
                        <w:rFonts w:ascii="Arial Black" w:hAnsi="Arial Black"/>
                        <w:color w:val="7030A0"/>
                      </w:rPr>
                      <w:t>2</w:t>
                    </w:r>
                    <w:r w:rsidR="00A56D16">
                      <w:rPr>
                        <w:rFonts w:ascii="Arial Black" w:hAnsi="Arial Black"/>
                        <w:color w:val="7030A0"/>
                      </w:rPr>
                      <w:t xml:space="preserve"> Livret</w:t>
                    </w:r>
                  </w:p>
                  <w:p w:rsidR="00F7266D" w:rsidRPr="0089167E" w:rsidRDefault="00F7266D" w:rsidP="00F7266D">
                    <w:pPr>
                      <w:jc w:val="center"/>
                      <w:rPr>
                        <w:rFonts w:ascii="Arial Black" w:hAnsi="Arial Black"/>
                        <w:color w:val="7030A0"/>
                      </w:rPr>
                    </w:pPr>
                    <w:r>
                      <w:rPr>
                        <w:rFonts w:ascii="Arial Black" w:hAnsi="Arial Black"/>
                        <w:color w:val="7030A0"/>
                      </w:rPr>
                      <w:t>01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 w:rsidR="00E718E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2FB490" wp14:editId="212EED34">
              <wp:simplePos x="0" y="0"/>
              <wp:positionH relativeFrom="column">
                <wp:posOffset>-535940</wp:posOffset>
              </wp:positionH>
              <wp:positionV relativeFrom="paragraph">
                <wp:posOffset>-300990</wp:posOffset>
              </wp:positionV>
              <wp:extent cx="895350" cy="304800"/>
              <wp:effectExtent l="38100" t="38100" r="114300" b="114300"/>
              <wp:wrapTopAndBottom/>
              <wp:docPr id="6" name="Rectangle à coins arrondi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95350" cy="3048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Pr="0089167E" w:rsidRDefault="00E718E6" w:rsidP="00E718E6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</w:pPr>
                          <w:r w:rsidRPr="0089167E"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B</w:t>
                          </w:r>
                          <w:r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1" o:spid="_x0000_s1027" style="position:absolute;left:0;text-align:left;margin-left:-42.2pt;margin-top:-23.7pt;width:70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" fillcolor="#f2f2f2 [3052]" strokecolor="#5f497a [2407]" strokeweight="2pt">
              <v:shadow on="t" color="black" opacity="26214f" origin="-.5,-.5" offset=".74836mm,.74836mm"/>
              <v:path arrowok="t"/>
              <v:textbox>
                <w:txbxContent>
                  <w:p w:rsidR="00E718E6" w:rsidRPr="0089167E" w:rsidRDefault="00E718E6" w:rsidP="00E718E6">
                    <w:pPr>
                      <w:jc w:val="center"/>
                      <w:rPr>
                        <w:rFonts w:ascii="Arial Black" w:hAnsi="Arial Black"/>
                        <w:b/>
                        <w:color w:val="7030A0"/>
                      </w:rPr>
                    </w:pPr>
                    <w:r w:rsidRPr="0089167E">
                      <w:rPr>
                        <w:rFonts w:ascii="Arial Black" w:hAnsi="Arial Black"/>
                        <w:b/>
                        <w:color w:val="7030A0"/>
                      </w:rPr>
                      <w:t>B</w:t>
                    </w:r>
                    <w:r>
                      <w:rPr>
                        <w:rFonts w:ascii="Arial Black" w:hAnsi="Arial Black"/>
                        <w:b/>
                        <w:color w:val="7030A0"/>
                      </w:rPr>
                      <w:t>2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 w:rsidR="00E718E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78F7C" wp14:editId="30A86F86">
              <wp:simplePos x="0" y="0"/>
              <wp:positionH relativeFrom="column">
                <wp:posOffset>174625</wp:posOffset>
              </wp:positionH>
              <wp:positionV relativeFrom="paragraph">
                <wp:posOffset>-409575</wp:posOffset>
              </wp:positionV>
              <wp:extent cx="5003800" cy="714375"/>
              <wp:effectExtent l="38100" t="38100" r="120650" b="123825"/>
              <wp:wrapTopAndBottom/>
              <wp:docPr id="16" name="Rectangle à coins arrondi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03800" cy="714375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Pr="00F80677" w:rsidRDefault="00A56D16" w:rsidP="00E718E6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Application Livrets scolaires</w:t>
                          </w:r>
                        </w:p>
                        <w:p w:rsidR="00E718E6" w:rsidRPr="0089167E" w:rsidRDefault="00E718E6" w:rsidP="00E718E6">
                          <w:pPr>
                            <w:jc w:val="center"/>
                            <w:rPr>
                              <w:rFonts w:ascii="Arial Black" w:hAnsi="Arial Black"/>
                              <w:color w:val="B2A1C7" w:themeColor="accent4" w:themeTint="99"/>
                              <w:sz w:val="16"/>
                            </w:rPr>
                          </w:pPr>
                          <w:r>
                            <w:rPr>
                              <w:rFonts w:ascii="Arial Black" w:hAnsi="Arial Black"/>
                              <w:color w:val="B2A1C7" w:themeColor="accent4" w:themeTint="99"/>
                              <w:sz w:val="16"/>
                            </w:rPr>
                            <w:t>Conception et développement d'applications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2" o:spid="_x0000_s1028" style="position:absolute;left:0;text-align:left;margin-left:13.75pt;margin-top:-32.25pt;width:394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" fillcolor="#f2f2f2 [3052]" strokecolor="#b2a1c7 [1943]" strokeweight="2pt">
              <v:shadow on="t" color="black" opacity="26214f" origin="-.5,-.5" offset=".74836mm,.74836mm"/>
              <v:path arrowok="t"/>
              <v:textbox>
                <w:txbxContent>
                  <w:p w:rsidR="00E718E6" w:rsidRPr="00F80677" w:rsidRDefault="00A56D16" w:rsidP="00E718E6">
                    <w:pPr>
                      <w:jc w:val="center"/>
                      <w:rPr>
                        <w:rFonts w:ascii="Arial Black" w:hAnsi="Arial Black"/>
                        <w:b/>
                        <w:color w:val="7030A0"/>
                      </w:rPr>
                    </w:pPr>
                    <w:r>
                      <w:rPr>
                        <w:rFonts w:ascii="Arial Black" w:hAnsi="Arial Black"/>
                        <w:b/>
                        <w:color w:val="7030A0"/>
                      </w:rPr>
                      <w:t>Application Livrets scolaires</w:t>
                    </w:r>
                  </w:p>
                  <w:p w:rsidR="00E718E6" w:rsidRPr="0089167E" w:rsidRDefault="00E718E6" w:rsidP="00E718E6">
                    <w:pPr>
                      <w:jc w:val="center"/>
                      <w:rPr>
                        <w:rFonts w:ascii="Arial Black" w:hAnsi="Arial Black"/>
                        <w:color w:val="B2A1C7" w:themeColor="accent4" w:themeTint="99"/>
                        <w:sz w:val="16"/>
                      </w:rPr>
                    </w:pPr>
                    <w:r>
                      <w:rPr>
                        <w:rFonts w:ascii="Arial Black" w:hAnsi="Arial Black"/>
                        <w:color w:val="B2A1C7" w:themeColor="accent4" w:themeTint="99"/>
                        <w:sz w:val="16"/>
                      </w:rPr>
                      <w:t>Conception et développement d'applications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 w:rsidR="00E718E6">
      <w:t xml:space="preserve"> </w:t>
    </w:r>
  </w:p>
  <w:p w:rsidR="00F66A32" w:rsidRDefault="00F66A3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245D2"/>
    <w:multiLevelType w:val="hybridMultilevel"/>
    <w:tmpl w:val="BAEA2C1E"/>
    <w:lvl w:ilvl="0" w:tplc="0E5A14CA">
      <w:start w:val="1"/>
      <w:numFmt w:val="decimal"/>
      <w:pStyle w:val="Exercice"/>
      <w:lvlText w:val="EXERCICE %1.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16"/>
    <w:rsid w:val="00093E2E"/>
    <w:rsid w:val="00140F8E"/>
    <w:rsid w:val="0015396C"/>
    <w:rsid w:val="00174B15"/>
    <w:rsid w:val="00190A7C"/>
    <w:rsid w:val="00276D0B"/>
    <w:rsid w:val="002B5F75"/>
    <w:rsid w:val="002F5085"/>
    <w:rsid w:val="00326FFF"/>
    <w:rsid w:val="00367B36"/>
    <w:rsid w:val="0041435D"/>
    <w:rsid w:val="00420F02"/>
    <w:rsid w:val="0042602C"/>
    <w:rsid w:val="00430B54"/>
    <w:rsid w:val="004D65EC"/>
    <w:rsid w:val="005B66BB"/>
    <w:rsid w:val="00662A8A"/>
    <w:rsid w:val="006879D2"/>
    <w:rsid w:val="006C4F88"/>
    <w:rsid w:val="006F1BF3"/>
    <w:rsid w:val="00776418"/>
    <w:rsid w:val="007E77B0"/>
    <w:rsid w:val="0097724B"/>
    <w:rsid w:val="00A56D16"/>
    <w:rsid w:val="00A95EB8"/>
    <w:rsid w:val="00B61299"/>
    <w:rsid w:val="00B66651"/>
    <w:rsid w:val="00BD6C3C"/>
    <w:rsid w:val="00BF398B"/>
    <w:rsid w:val="00C0346A"/>
    <w:rsid w:val="00C65202"/>
    <w:rsid w:val="00CA1D2B"/>
    <w:rsid w:val="00D51970"/>
    <w:rsid w:val="00E65070"/>
    <w:rsid w:val="00E66409"/>
    <w:rsid w:val="00E718E6"/>
    <w:rsid w:val="00E77774"/>
    <w:rsid w:val="00EC2D30"/>
    <w:rsid w:val="00F1118A"/>
    <w:rsid w:val="00F66A32"/>
    <w:rsid w:val="00F7266D"/>
    <w:rsid w:val="00FA51AE"/>
    <w:rsid w:val="00F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0B"/>
    <w:pPr>
      <w:ind w:left="0"/>
      <w:contextualSpacing/>
      <w:jc w:val="both"/>
    </w:pPr>
    <w:rPr>
      <w:rFonts w:ascii="Arial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E77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qFormat/>
    <w:rsid w:val="006879D2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</w:pPr>
    <w:rPr>
      <w:rFonts w:ascii="Arial Black" w:hAnsi="Arial Black"/>
      <w:color w:val="CC0000"/>
    </w:rPr>
  </w:style>
  <w:style w:type="paragraph" w:customStyle="1" w:styleId="figure">
    <w:name w:val="figure"/>
    <w:basedOn w:val="Normal"/>
    <w:qFormat/>
    <w:rsid w:val="006879D2"/>
    <w:pPr>
      <w:ind w:firstLine="709"/>
    </w:pPr>
    <w:rPr>
      <w:rFonts w:eastAsiaTheme="minorHAnsi" w:cstheme="minorBidi"/>
      <w:b/>
      <w:color w:val="1F497D" w:themeColor="text2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customStyle="1" w:styleId="Exercice">
    <w:name w:val="Exercice"/>
    <w:basedOn w:val="Normal"/>
    <w:next w:val="Normal"/>
    <w:qFormat/>
    <w:rsid w:val="006879D2"/>
    <w:pPr>
      <w:numPr>
        <w:numId w:val="3"/>
      </w:numPr>
      <w:pBdr>
        <w:bottom w:val="single" w:sz="12" w:space="1" w:color="CB08DA"/>
      </w:pBdr>
    </w:pPr>
    <w:rPr>
      <w:b/>
      <w:color w:val="CB08DA"/>
      <w:sz w:val="22"/>
    </w:rPr>
  </w:style>
  <w:style w:type="paragraph" w:customStyle="1" w:styleId="code">
    <w:name w:val="code"/>
    <w:basedOn w:val="Normal"/>
    <w:qFormat/>
    <w:rsid w:val="006879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color w:val="B2A1C7" w:themeColor="accent4" w:themeTint="99"/>
    </w:rPr>
  </w:style>
  <w:style w:type="paragraph" w:customStyle="1" w:styleId="defaut">
    <w:name w:val="defaut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2">
    <w:name w:val="liste2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79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9D2"/>
    <w:rPr>
      <w:rFonts w:ascii="Tahoma" w:hAnsi="Tahoma" w:cs="Tahoma"/>
      <w:color w:val="000080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662A8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E7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FB2B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0B"/>
    <w:pPr>
      <w:ind w:left="0"/>
      <w:contextualSpacing/>
      <w:jc w:val="both"/>
    </w:pPr>
    <w:rPr>
      <w:rFonts w:ascii="Arial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E77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qFormat/>
    <w:rsid w:val="006879D2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</w:pPr>
    <w:rPr>
      <w:rFonts w:ascii="Arial Black" w:hAnsi="Arial Black"/>
      <w:color w:val="CC0000"/>
    </w:rPr>
  </w:style>
  <w:style w:type="paragraph" w:customStyle="1" w:styleId="figure">
    <w:name w:val="figure"/>
    <w:basedOn w:val="Normal"/>
    <w:qFormat/>
    <w:rsid w:val="006879D2"/>
    <w:pPr>
      <w:ind w:firstLine="709"/>
    </w:pPr>
    <w:rPr>
      <w:rFonts w:eastAsiaTheme="minorHAnsi" w:cstheme="minorBidi"/>
      <w:b/>
      <w:color w:val="1F497D" w:themeColor="text2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customStyle="1" w:styleId="Exercice">
    <w:name w:val="Exercice"/>
    <w:basedOn w:val="Normal"/>
    <w:next w:val="Normal"/>
    <w:qFormat/>
    <w:rsid w:val="006879D2"/>
    <w:pPr>
      <w:numPr>
        <w:numId w:val="3"/>
      </w:numPr>
      <w:pBdr>
        <w:bottom w:val="single" w:sz="12" w:space="1" w:color="CB08DA"/>
      </w:pBdr>
    </w:pPr>
    <w:rPr>
      <w:b/>
      <w:color w:val="CB08DA"/>
      <w:sz w:val="22"/>
    </w:rPr>
  </w:style>
  <w:style w:type="paragraph" w:customStyle="1" w:styleId="code">
    <w:name w:val="code"/>
    <w:basedOn w:val="Normal"/>
    <w:qFormat/>
    <w:rsid w:val="006879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color w:val="B2A1C7" w:themeColor="accent4" w:themeTint="99"/>
    </w:rPr>
  </w:style>
  <w:style w:type="paragraph" w:customStyle="1" w:styleId="defaut">
    <w:name w:val="defaut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2">
    <w:name w:val="liste2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79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9D2"/>
    <w:rPr>
      <w:rFonts w:ascii="Tahoma" w:hAnsi="Tahoma" w:cs="Tahoma"/>
      <w:color w:val="000080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662A8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E7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FB2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Razaal0/LivretScolair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inne\AppData\Roaming\Microsoft\Templates\Bloc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61"/>
    <w:rsid w:val="005F4657"/>
    <w:rsid w:val="00B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606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60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Bloc2.dotx</Template>
  <TotalTime>156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Le besoin </vt:lpstr>
    </vt:vector>
  </TitlesOfParts>
  <Company>Microsoft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</cp:revision>
  <dcterms:created xsi:type="dcterms:W3CDTF">2023-03-16T09:01:00Z</dcterms:created>
  <dcterms:modified xsi:type="dcterms:W3CDTF">2023-03-16T12:53:00Z</dcterms:modified>
</cp:coreProperties>
</file>